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0DBB3" w14:textId="77777777" w:rsidR="009F2EC7" w:rsidRDefault="009F2EC7">
      <w:pPr>
        <w:pStyle w:val="Title"/>
      </w:pPr>
      <w:r>
        <w:t xml:space="preserve">How to </w:t>
      </w:r>
      <w:r w:rsidR="00183411">
        <w:t>Fit a curve in python</w:t>
      </w:r>
    </w:p>
    <w:p w14:paraId="72595B55" w14:textId="77777777" w:rsidR="009F2EC7" w:rsidRDefault="009F2EC7" w:rsidP="009F2EC7">
      <w:pPr>
        <w:pStyle w:val="Heading1"/>
        <w:numPr>
          <w:ilvl w:val="0"/>
          <w:numId w:val="0"/>
        </w:numPr>
        <w:ind w:left="360" w:hanging="360"/>
      </w:pPr>
      <w:r>
        <w:t xml:space="preserve">Information gathered from </w:t>
      </w:r>
      <w:hyperlink r:id="rId7" w:history="1">
        <w:r w:rsidRPr="009F2EC7">
          <w:rPr>
            <w:rStyle w:val="Hyperlink"/>
          </w:rPr>
          <w:t>scipy documentation</w:t>
        </w:r>
      </w:hyperlink>
    </w:p>
    <w:p w14:paraId="6911CF00" w14:textId="77777777" w:rsidR="0084326C" w:rsidRDefault="00383069">
      <w:pPr>
        <w:pStyle w:val="Heading1"/>
      </w:pPr>
      <w:r>
        <w:t>Get your data</w:t>
      </w:r>
    </w:p>
    <w:p w14:paraId="6B3F2E68" w14:textId="77777777" w:rsidR="0084326C" w:rsidRDefault="00383069">
      <w:r>
        <w:t>Store independent and dependent variables in separate arrays. Make sure the indices line up!</w:t>
      </w:r>
      <w:r w:rsidR="009F2EC7">
        <w:t xml:space="preserve"> (Don’t store as 2-tuples or pairs)</w:t>
      </w:r>
    </w:p>
    <w:p w14:paraId="71E42BD6" w14:textId="77777777" w:rsidR="0084326C" w:rsidRDefault="002B2EC6">
      <w:pPr>
        <w:pStyle w:val="Heading2"/>
      </w:pPr>
      <w:r>
        <w:t>For example:</w:t>
      </w:r>
    </w:p>
    <w:p w14:paraId="5972ABD9" w14:textId="77777777" w:rsidR="0084326C" w:rsidRDefault="002B2EC6" w:rsidP="002B2EC6">
      <w:pPr>
        <w:pStyle w:val="Heading3"/>
      </w:pPr>
      <w:proofErr w:type="spellStart"/>
      <w:r>
        <w:t>X_data</w:t>
      </w:r>
      <w:proofErr w:type="spellEnd"/>
      <w:r>
        <w:t xml:space="preserve"> = [ 0, 1, 2, 3, 4, </w:t>
      </w:r>
      <w:proofErr w:type="gramStart"/>
      <w:r>
        <w:t>5 ]</w:t>
      </w:r>
      <w:proofErr w:type="gramEnd"/>
    </w:p>
    <w:p w14:paraId="1F378E75" w14:textId="77777777" w:rsidR="002B2EC6" w:rsidRDefault="002B2EC6" w:rsidP="002B2EC6">
      <w:pPr>
        <w:pStyle w:val="Heading3"/>
      </w:pPr>
      <w:proofErr w:type="spellStart"/>
      <w:r>
        <w:t>Y_data</w:t>
      </w:r>
      <w:proofErr w:type="spellEnd"/>
      <w:r>
        <w:t xml:space="preserve"> = [ 0, 1, 4, 9, 16, </w:t>
      </w:r>
      <w:proofErr w:type="gramStart"/>
      <w:r>
        <w:t>25 ]</w:t>
      </w:r>
      <w:proofErr w:type="gramEnd"/>
    </w:p>
    <w:p w14:paraId="3160E430" w14:textId="77777777" w:rsidR="002B2EC6" w:rsidRDefault="002B2EC6" w:rsidP="002B2EC6">
      <w:pPr>
        <w:pStyle w:val="Heading1"/>
      </w:pPr>
      <w:r>
        <w:t>Pick your model</w:t>
      </w:r>
    </w:p>
    <w:p w14:paraId="6D1EDC6D" w14:textId="77777777" w:rsidR="002B2EC6" w:rsidRDefault="002B2EC6" w:rsidP="002B2EC6">
      <w:pPr>
        <w:pStyle w:val="Heading2"/>
      </w:pPr>
      <w:r>
        <w:t>It may be helpful to plot your data.</w:t>
      </w:r>
      <w:r w:rsidR="00415FE1">
        <w:t xml:space="preserve"> </w:t>
      </w:r>
      <w:hyperlink r:id="rId8" w:history="1">
        <w:r w:rsidR="00415FE1" w:rsidRPr="009F2EC7">
          <w:rPr>
            <w:rStyle w:val="Hyperlink"/>
          </w:rPr>
          <w:t xml:space="preserve">Try using </w:t>
        </w:r>
        <w:proofErr w:type="spellStart"/>
        <w:r w:rsidR="00415FE1" w:rsidRPr="009F2EC7">
          <w:rPr>
            <w:rStyle w:val="Hyperlink"/>
          </w:rPr>
          <w:t>matplotlib</w:t>
        </w:r>
        <w:proofErr w:type="spellEnd"/>
        <w:r w:rsidR="00415FE1" w:rsidRPr="009F2EC7">
          <w:rPr>
            <w:rStyle w:val="Hyperlink"/>
          </w:rPr>
          <w:t xml:space="preserve"> to make a scatterplot</w:t>
        </w:r>
      </w:hyperlink>
      <w:r w:rsidR="00415FE1">
        <w:t>!</w:t>
      </w:r>
    </w:p>
    <w:p w14:paraId="53FB3D61" w14:textId="77777777" w:rsidR="00415FE1" w:rsidRDefault="00415FE1" w:rsidP="00415FE1">
      <w:pPr>
        <w:pStyle w:val="Heading3"/>
      </w:pPr>
      <w:r>
        <w:t xml:space="preserve">import </w:t>
      </w:r>
      <w:proofErr w:type="spellStart"/>
      <w:proofErr w:type="gramStart"/>
      <w:r>
        <w:t>matplotlib.pyplot</w:t>
      </w:r>
      <w:proofErr w:type="spellEnd"/>
      <w:proofErr w:type="gramEnd"/>
      <w:r>
        <w:t xml:space="preserve"> as </w:t>
      </w:r>
      <w:proofErr w:type="spellStart"/>
      <w:r>
        <w:t>plt</w:t>
      </w:r>
      <w:proofErr w:type="spellEnd"/>
    </w:p>
    <w:p w14:paraId="686E8EC6" w14:textId="77777777" w:rsidR="00415FE1" w:rsidRDefault="00415FE1" w:rsidP="00415FE1">
      <w:pPr>
        <w:pStyle w:val="Heading3"/>
      </w:pPr>
      <w:proofErr w:type="spellStart"/>
      <w:proofErr w:type="gramStart"/>
      <w:r>
        <w:t>plt.scatter</w:t>
      </w:r>
      <w:proofErr w:type="spellEnd"/>
      <w:proofErr w:type="gramEnd"/>
      <w:r>
        <w:t>(</w:t>
      </w:r>
      <w:proofErr w:type="spellStart"/>
      <w:r>
        <w:t>X_data</w:t>
      </w:r>
      <w:proofErr w:type="spellEnd"/>
      <w:r>
        <w:t xml:space="preserve">, </w:t>
      </w:r>
      <w:proofErr w:type="spellStart"/>
      <w:r>
        <w:t>Y_data</w:t>
      </w:r>
      <w:proofErr w:type="spellEnd"/>
      <w:r>
        <w:t>)</w:t>
      </w:r>
    </w:p>
    <w:p w14:paraId="74682847" w14:textId="77777777" w:rsidR="00415FE1" w:rsidRDefault="00415FE1" w:rsidP="00415FE1">
      <w:pPr>
        <w:pStyle w:val="Heading2"/>
      </w:pPr>
      <w:r>
        <w:t>Example models include:</w:t>
      </w:r>
    </w:p>
    <w:p w14:paraId="5ADE30A4" w14:textId="77777777" w:rsidR="00415FE1" w:rsidRDefault="00415FE1" w:rsidP="00415FE1">
      <w:pPr>
        <w:pStyle w:val="Heading3"/>
      </w:pPr>
      <w:r>
        <w:t>Linear (Line)</w:t>
      </w:r>
    </w:p>
    <w:p w14:paraId="18FCDF5E" w14:textId="77777777" w:rsidR="00415FE1" w:rsidRDefault="00415FE1" w:rsidP="00415FE1">
      <w:pPr>
        <w:pStyle w:val="Heading3"/>
      </w:pPr>
      <w:r>
        <w:t>Sinusoidal (Sine wave)</w:t>
      </w:r>
    </w:p>
    <w:p w14:paraId="3811E02E" w14:textId="77777777" w:rsidR="00415FE1" w:rsidRDefault="00415FE1" w:rsidP="00415FE1">
      <w:pPr>
        <w:pStyle w:val="Heading3"/>
      </w:pPr>
      <w:r>
        <w:t>N-degree polynomial (</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x</m:t>
                </m:r>
              </m:e>
              <m:sup>
                <m:r>
                  <w:rPr>
                    <w:rFonts w:ascii="Cambria Math" w:hAnsi="Cambria Math"/>
                  </w:rPr>
                  <m:t>i</m:t>
                </m:r>
              </m:sup>
            </m:sSup>
          </m:e>
        </m:nary>
      </m:oMath>
      <w:r>
        <w:t xml:space="preserve">) </w:t>
      </w:r>
    </w:p>
    <w:p w14:paraId="20D2260C" w14:textId="77777777" w:rsidR="00415FE1" w:rsidRDefault="00415FE1" w:rsidP="00415FE1">
      <w:pPr>
        <w:pStyle w:val="Heading3"/>
      </w:pPr>
      <w:r>
        <w:t>Exponential (Growth or Decay)</w:t>
      </w:r>
    </w:p>
    <w:p w14:paraId="390A4BF6" w14:textId="77777777" w:rsidR="00415FE1" w:rsidRDefault="00415FE1" w:rsidP="00415FE1">
      <w:pPr>
        <w:pStyle w:val="Heading3"/>
      </w:pPr>
      <w:r>
        <w:t>Logistic (Growth with limits)</w:t>
      </w:r>
    </w:p>
    <w:p w14:paraId="5B10FFA5" w14:textId="77777777" w:rsidR="00415FE1" w:rsidRDefault="00415FE1" w:rsidP="00BF42CA">
      <w:pPr>
        <w:pStyle w:val="Heading2"/>
      </w:pPr>
      <w:r>
        <w:t>Make a function where the first input is the independent variable and the remaining inputs are parameters, such that the value it returns would follow the model you chose. This is your base model (function referred to as “model”).</w:t>
      </w:r>
    </w:p>
    <w:p w14:paraId="362C50A2" w14:textId="77777777" w:rsidR="00415FE1" w:rsidRDefault="00415FE1" w:rsidP="00415FE1">
      <w:pPr>
        <w:pStyle w:val="Heading1"/>
      </w:pPr>
      <w:r>
        <w:t>Fit the Curve</w:t>
      </w:r>
    </w:p>
    <w:p w14:paraId="5D1E1BB6" w14:textId="77777777" w:rsidR="00415FE1" w:rsidRDefault="00415FE1" w:rsidP="00415FE1">
      <w:pPr>
        <w:pStyle w:val="Heading2"/>
      </w:pPr>
      <w:r>
        <w:t xml:space="preserve">from </w:t>
      </w:r>
      <w:proofErr w:type="spellStart"/>
      <w:proofErr w:type="gramStart"/>
      <w:r>
        <w:t>scipy.optimize</w:t>
      </w:r>
      <w:proofErr w:type="spellEnd"/>
      <w:proofErr w:type="gramEnd"/>
      <w:r>
        <w:t xml:space="preserve"> import </w:t>
      </w:r>
      <w:proofErr w:type="spellStart"/>
      <w:r>
        <w:t>fit_curve</w:t>
      </w:r>
      <w:proofErr w:type="spellEnd"/>
    </w:p>
    <w:p w14:paraId="6719EC2F" w14:textId="77777777" w:rsidR="00415FE1" w:rsidRDefault="00415FE1" w:rsidP="00415FE1">
      <w:pPr>
        <w:pStyle w:val="Heading2"/>
      </w:pPr>
      <w:proofErr w:type="spellStart"/>
      <w:r>
        <w:t>params</w:t>
      </w:r>
      <w:proofErr w:type="spellEnd"/>
      <w:r>
        <w:t xml:space="preserve">, </w:t>
      </w:r>
      <w:proofErr w:type="spellStart"/>
      <w:r>
        <w:t>cov</w:t>
      </w:r>
      <w:proofErr w:type="spellEnd"/>
      <w:r>
        <w:t xml:space="preserve"> = </w:t>
      </w:r>
      <w:proofErr w:type="spellStart"/>
      <w:r>
        <w:t>fit_</w:t>
      </w:r>
      <w:proofErr w:type="gramStart"/>
      <w:r>
        <w:t>curve</w:t>
      </w:r>
      <w:proofErr w:type="spellEnd"/>
      <w:r>
        <w:t>(</w:t>
      </w:r>
      <w:proofErr w:type="gramEnd"/>
      <w:r>
        <w:t xml:space="preserve">model, </w:t>
      </w:r>
      <w:proofErr w:type="spellStart"/>
      <w:r>
        <w:t>X_data</w:t>
      </w:r>
      <w:proofErr w:type="spellEnd"/>
      <w:r>
        <w:t xml:space="preserve">, </w:t>
      </w:r>
      <w:proofErr w:type="spellStart"/>
      <w:r>
        <w:t>Y_data</w:t>
      </w:r>
      <w:proofErr w:type="spellEnd"/>
      <w:r>
        <w:t>)</w:t>
      </w:r>
    </w:p>
    <w:p w14:paraId="6886A375" w14:textId="77777777" w:rsidR="002B60DF" w:rsidRDefault="00415FE1" w:rsidP="002B60DF">
      <w:pPr>
        <w:pStyle w:val="Heading2"/>
      </w:pPr>
      <w:proofErr w:type="gramStart"/>
      <w:r>
        <w:t>model(</w:t>
      </w:r>
      <w:proofErr w:type="gramEnd"/>
      <w:r>
        <w:t>x, *</w:t>
      </w:r>
      <w:proofErr w:type="spellStart"/>
      <w:r>
        <w:t>params</w:t>
      </w:r>
      <w:proofErr w:type="spellEnd"/>
      <w:r>
        <w:t>) will fit the provided data, provided model worked out well.</w:t>
      </w:r>
    </w:p>
    <w:p w14:paraId="1039BE49" w14:textId="77777777" w:rsidR="002B60DF" w:rsidRDefault="002B60DF" w:rsidP="009F2EC7">
      <w:pPr>
        <w:pStyle w:val="Heading2"/>
      </w:pPr>
      <w:r>
        <w:t xml:space="preserve">To find </w:t>
      </w:r>
      <w:r w:rsidRPr="002B60DF">
        <w:t>R</w:t>
      </w:r>
      <w:proofErr w:type="gramStart"/>
      <w:r>
        <w:rPr>
          <w:vertAlign w:val="superscript"/>
        </w:rPr>
        <w:t>2</w:t>
      </w:r>
      <w:r w:rsidRPr="002B60DF">
        <w:t xml:space="preserve"> </w:t>
      </w:r>
      <w:r>
        <w:t>,</w:t>
      </w:r>
      <w:proofErr w:type="gramEnd"/>
      <w:r>
        <w:t xml:space="preserve"> </w:t>
      </w:r>
      <w:r w:rsidR="009F2EC7">
        <w:t>take the sum of squares of residuals (</w:t>
      </w:r>
      <w:proofErr w:type="spellStart"/>
      <w:r w:rsidR="009F2EC7">
        <w:t>predicted_y</w:t>
      </w:r>
      <w:proofErr w:type="spellEnd"/>
      <w:r w:rsidR="009F2EC7">
        <w:t xml:space="preserve"> – </w:t>
      </w:r>
      <w:proofErr w:type="spellStart"/>
      <w:r w:rsidR="009F2EC7">
        <w:t>actual_y</w:t>
      </w:r>
      <w:proofErr w:type="spellEnd"/>
      <w:r w:rsidR="009F2EC7">
        <w:t>) divided by the sum of squares of deviations (</w:t>
      </w:r>
      <w:proofErr w:type="spellStart"/>
      <w:r w:rsidR="009F2EC7">
        <w:t>actual_y</w:t>
      </w:r>
      <w:proofErr w:type="spellEnd"/>
      <w:r w:rsidR="009F2EC7">
        <w:t xml:space="preserve"> – </w:t>
      </w:r>
      <w:proofErr w:type="spellStart"/>
      <w:r w:rsidR="009F2EC7">
        <w:t>mean_y</w:t>
      </w:r>
      <w:proofErr w:type="spellEnd"/>
      <w:r w:rsidR="009F2EC7">
        <w:t>), then subtract that from 1. (</w:t>
      </w:r>
      <w:hyperlink r:id="rId9" w:history="1">
        <w:proofErr w:type="spellStart"/>
        <w:r w:rsidR="009F2EC7" w:rsidRPr="009F2EC7">
          <w:rPr>
            <w:rStyle w:val="Hyperlink"/>
          </w:rPr>
          <w:t>src</w:t>
        </w:r>
        <w:proofErr w:type="spellEnd"/>
      </w:hyperlink>
      <w:r w:rsidR="009F2EC7">
        <w:t>)</w:t>
      </w:r>
      <w:bookmarkStart w:id="0" w:name="_GoBack"/>
      <w:bookmarkEnd w:id="0"/>
    </w:p>
    <w:sectPr w:rsidR="002B60DF">
      <w:footerReference w:type="default" r:id="rId10"/>
      <w:headerReference w:type="first" r:id="rId11"/>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FB2A7" w14:textId="77777777" w:rsidR="00597BF2" w:rsidRDefault="00597BF2">
      <w:pPr>
        <w:spacing w:after="0" w:line="240" w:lineRule="auto"/>
      </w:pPr>
      <w:r>
        <w:separator/>
      </w:r>
    </w:p>
    <w:p w14:paraId="7A9584BC" w14:textId="77777777" w:rsidR="00597BF2" w:rsidRDefault="00597BF2"/>
  </w:endnote>
  <w:endnote w:type="continuationSeparator" w:id="0">
    <w:p w14:paraId="32506D70" w14:textId="77777777" w:rsidR="00597BF2" w:rsidRDefault="00597BF2">
      <w:pPr>
        <w:spacing w:after="0" w:line="240" w:lineRule="auto"/>
      </w:pPr>
      <w:r>
        <w:continuationSeparator/>
      </w:r>
    </w:p>
    <w:p w14:paraId="52834065" w14:textId="77777777" w:rsidR="00597BF2" w:rsidRDefault="00597B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BF619" w14:textId="77777777" w:rsidR="0084326C" w:rsidRDefault="00597BF2">
    <w:pPr>
      <w:pStyle w:val="Footer"/>
    </w:pPr>
    <w:r>
      <w:fldChar w:fldCharType="begin"/>
    </w:r>
    <w:r>
      <w:instrText xml:space="preserve"> PAGE   \* MERGEFORMAT </w:instrText>
    </w:r>
    <w:r>
      <w:fldChar w:fldCharType="separate"/>
    </w:r>
    <w:r w:rsidR="009F2EC7">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904FA" w14:textId="77777777" w:rsidR="00597BF2" w:rsidRDefault="00597BF2">
      <w:pPr>
        <w:spacing w:after="0" w:line="240" w:lineRule="auto"/>
      </w:pPr>
      <w:r>
        <w:separator/>
      </w:r>
    </w:p>
    <w:p w14:paraId="1250C483" w14:textId="77777777" w:rsidR="00597BF2" w:rsidRDefault="00597BF2"/>
  </w:footnote>
  <w:footnote w:type="continuationSeparator" w:id="0">
    <w:p w14:paraId="02F9E6CA" w14:textId="77777777" w:rsidR="00597BF2" w:rsidRDefault="00597BF2">
      <w:pPr>
        <w:spacing w:after="0" w:line="240" w:lineRule="auto"/>
      </w:pPr>
      <w:r>
        <w:continuationSeparator/>
      </w:r>
    </w:p>
    <w:p w14:paraId="48177A7F" w14:textId="77777777" w:rsidR="00597BF2" w:rsidRDefault="00597BF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8A988" w14:textId="77777777" w:rsidR="009F2EC7" w:rsidRDefault="009F2EC7">
    <w:pPr>
      <w:pStyle w:val="Header"/>
    </w:pPr>
    <w:r>
      <w:t xml:space="preserve">James </w:t>
    </w:r>
    <w:proofErr w:type="spellStart"/>
    <w:r>
      <w:t>Fulford</w:t>
    </w:r>
    <w:proofErr w:type="spellEnd"/>
    <w:r>
      <w:ptab w:relativeTo="margin" w:alignment="center" w:leader="none"/>
    </w:r>
    <w:r>
      <w:t>24 January 2017</w:t>
    </w:r>
    <w:r>
      <w:ptab w:relativeTo="margin" w:alignment="right" w:leader="none"/>
    </w:r>
    <w:r>
      <w:t>Fit a Curve in Python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411"/>
    <w:rsid w:val="00183411"/>
    <w:rsid w:val="002B2EC6"/>
    <w:rsid w:val="002B60DF"/>
    <w:rsid w:val="00383069"/>
    <w:rsid w:val="00415FE1"/>
    <w:rsid w:val="00597BF2"/>
    <w:rsid w:val="0084326C"/>
    <w:rsid w:val="009F2EC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5C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9F2EC7"/>
    <w:rPr>
      <w:color w:val="58A8A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65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scipy.org/doc/scipy/reference/generated/scipy.optimize.curve_fit.html" TargetMode="External"/><Relationship Id="rId8" Type="http://schemas.openxmlformats.org/officeDocument/2006/relationships/hyperlink" Target="http://stackoverflow.com/questions/21519203/plotting-a-list-of-x-y-coordinates-in-python-matplotlib" TargetMode="External"/><Relationship Id="rId9" Type="http://schemas.openxmlformats.org/officeDocument/2006/relationships/hyperlink" Target="http://stackoverflow.com/questions/19189362/getting-the-r-squared-value-using-curve-fit"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fulford/Library/Containers/com.microsoft.Word/Data/Library/Caches/1033/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19</TotalTime>
  <Pages>1</Pages>
  <Words>227</Words>
  <Characters>1294</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Fulford898,James</dc:creator>
  <cp:keywords/>
  <dc:description/>
  <cp:lastModifiedBy>Fulford898,James</cp:lastModifiedBy>
  <cp:revision>1</cp:revision>
  <dcterms:created xsi:type="dcterms:W3CDTF">2017-01-24T04:24:00Z</dcterms:created>
  <dcterms:modified xsi:type="dcterms:W3CDTF">2017-01-24T05:36:00Z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